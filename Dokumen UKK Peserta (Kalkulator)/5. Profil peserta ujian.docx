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12AC" w14:textId="4A9D579B" w:rsidR="00AD5898" w:rsidRDefault="00AD5898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254FE65" wp14:editId="41B05BB5">
                <wp:simplePos x="0" y="0"/>
                <wp:positionH relativeFrom="page">
                  <wp:posOffset>0</wp:posOffset>
                </wp:positionH>
                <wp:positionV relativeFrom="paragraph">
                  <wp:posOffset>-539750</wp:posOffset>
                </wp:positionV>
                <wp:extent cx="3272589" cy="10058400"/>
                <wp:effectExtent l="0" t="0" r="0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589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oel="http://schemas.microsoft.com/office/2019/extlst">
            <w:pict>
              <v:group w14:anchorId="01F06336" id="Group 8" o:spid="_x0000_s1026" alt="decorative elements&#10;" style="position:absolute;margin-left:0;margin-top:-42.5pt;width:257.7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38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45"/>
        <w:gridCol w:w="3234"/>
        <w:gridCol w:w="457"/>
        <w:gridCol w:w="6432"/>
      </w:tblGrid>
      <w:tr w:rsidR="00647A4B" w14:paraId="2F5064EF" w14:textId="77777777" w:rsidTr="00E67CEF">
        <w:trPr>
          <w:trHeight w:val="993"/>
          <w:jc w:val="center"/>
        </w:trPr>
        <w:tc>
          <w:tcPr>
            <w:tcW w:w="4079" w:type="dxa"/>
            <w:gridSpan w:val="2"/>
            <w:vAlign w:val="center"/>
          </w:tcPr>
          <w:p w14:paraId="45702142" w14:textId="77777777" w:rsidR="00647A4B" w:rsidRDefault="003911FB" w:rsidP="00647A4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inline distT="0" distB="0" distL="0" distR="0" wp14:anchorId="25BB01B4" wp14:editId="123D0CCB">
                      <wp:extent cx="1810385" cy="1810385"/>
                      <wp:effectExtent l="0" t="0" r="18415" b="18415"/>
                      <wp:docPr id="1" name="Oval 1" descr="woman's headsho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hq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oval w14:anchorId="6ED9A4CA" id="Oval 1" o:spid="_x0000_s1026" alt="woman's headshot" style="width:142.55pt;height:1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" strokecolor="#071921 [1604]" strokeweight="1pt">
                      <v:fill r:id="rId11" o:title="woman's headshot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57" w:type="dxa"/>
            <w:vMerge w:val="restart"/>
          </w:tcPr>
          <w:p w14:paraId="79B8B378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 w:val="restart"/>
          </w:tcPr>
          <w:p w14:paraId="3DCA0246" w14:textId="4702E8BB" w:rsidR="00647A4B" w:rsidRDefault="00E67CEF" w:rsidP="00222466">
            <w:pPr>
              <w:pStyle w:val="Title"/>
              <w:rPr>
                <w:b/>
                <w:bCs w:val="0"/>
                <w:color w:val="0070C0"/>
              </w:rPr>
            </w:pPr>
            <w:r w:rsidRPr="00E67CEF">
              <w:rPr>
                <w:b/>
                <w:bCs w:val="0"/>
                <w:color w:val="0070C0"/>
              </w:rPr>
              <w:t>profil peserta ujian</w:t>
            </w:r>
          </w:p>
          <w:p w14:paraId="55A72C31" w14:textId="77777777" w:rsidR="00E67CEF" w:rsidRPr="00E67CEF" w:rsidRDefault="00E67CEF" w:rsidP="00E67CEF"/>
          <w:p w14:paraId="0A7A8360" w14:textId="00969E0A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N I S N / N I S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bookmarkStart w:id="0" w:name="_Hlk161413247"/>
            <w:r w:rsidR="00CE3377">
              <w:rPr>
                <w:rFonts w:ascii="Cambria" w:hAnsi="Cambria"/>
                <w:bCs/>
                <w:sz w:val="24"/>
                <w:szCs w:val="24"/>
              </w:rPr>
              <w:t>21.12375/0062477813</w:t>
            </w:r>
            <w:bookmarkEnd w:id="0"/>
          </w:p>
          <w:p w14:paraId="190EAB2E" w14:textId="5842F445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Nama Peserta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183D2F">
              <w:rPr>
                <w:rFonts w:ascii="Cambria" w:hAnsi="Cambria" w:cstheme="minorHAnsi"/>
                <w:sz w:val="24"/>
                <w:szCs w:val="28"/>
              </w:rPr>
              <w:t>AURA AMANDA</w:t>
            </w:r>
          </w:p>
          <w:p w14:paraId="62C9CB1E" w14:textId="7166103A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Tempat / Tangal Lahir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CE3377">
              <w:rPr>
                <w:rFonts w:ascii="Cambria" w:hAnsi="Cambria" w:cstheme="minorHAnsi"/>
                <w:sz w:val="24"/>
                <w:szCs w:val="28"/>
              </w:rPr>
              <w:t>Medan, 26-09-2006</w:t>
            </w:r>
          </w:p>
          <w:p w14:paraId="72821BB5" w14:textId="1B37AE38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Jenis Kelamin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: </w:t>
            </w:r>
            <w:r w:rsidR="00CE3377">
              <w:rPr>
                <w:rFonts w:ascii="Cambria" w:hAnsi="Cambria" w:cstheme="minorHAnsi"/>
                <w:sz w:val="24"/>
                <w:szCs w:val="28"/>
              </w:rPr>
              <w:t xml:space="preserve">   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>Perempuan</w:t>
            </w:r>
          </w:p>
          <w:p w14:paraId="046DD87B" w14:textId="7267EDE3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Agama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CE3377">
              <w:rPr>
                <w:rFonts w:ascii="Cambria" w:hAnsi="Cambria" w:cstheme="minorHAnsi"/>
                <w:sz w:val="24"/>
                <w:szCs w:val="28"/>
              </w:rPr>
              <w:t>Islam</w:t>
            </w:r>
          </w:p>
          <w:p w14:paraId="0516A58D" w14:textId="792A89DE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Alamat Lengkap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CE3377">
              <w:rPr>
                <w:rFonts w:ascii="Cambria" w:hAnsi="Cambria" w:cstheme="minorHAnsi"/>
                <w:sz w:val="24"/>
                <w:szCs w:val="28"/>
              </w:rPr>
              <w:t>Jl. Puskesmas No 29 LK 11</w:t>
            </w:r>
          </w:p>
          <w:p w14:paraId="50D9D4E8" w14:textId="327CE39E" w:rsidR="0084155A" w:rsidRPr="00F74ED5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Kec.  </w:t>
            </w:r>
            <w:r w:rsidR="00CE3377">
              <w:rPr>
                <w:rFonts w:ascii="Cambria" w:hAnsi="Cambria" w:cstheme="minorHAnsi"/>
                <w:sz w:val="24"/>
                <w:szCs w:val="28"/>
              </w:rPr>
              <w:t>Medan Sunggal</w:t>
            </w:r>
          </w:p>
          <w:p w14:paraId="4FC9BB72" w14:textId="745D23AD" w:rsidR="0084155A" w:rsidRPr="00F74ED5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Kab/Kota. </w:t>
            </w:r>
            <w:r w:rsidR="00CE3377">
              <w:rPr>
                <w:rFonts w:ascii="Cambria" w:hAnsi="Cambria" w:cstheme="minorHAnsi"/>
                <w:sz w:val="24"/>
                <w:szCs w:val="28"/>
              </w:rPr>
              <w:t>Medan</w:t>
            </w:r>
          </w:p>
          <w:p w14:paraId="0928E53A" w14:textId="77777777" w:rsidR="0084155A" w:rsidRPr="00F74ED5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 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Provinsi  Sumatera Utara</w:t>
            </w:r>
          </w:p>
          <w:p w14:paraId="00EE8943" w14:textId="7FA7C91F" w:rsidR="0084155A" w:rsidRPr="00F74ED5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   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Kode Pos.  </w:t>
            </w:r>
            <w:r w:rsidR="00CE298C">
              <w:rPr>
                <w:rFonts w:ascii="Cambria" w:hAnsi="Cambria" w:cstheme="minorHAnsi"/>
                <w:sz w:val="24"/>
                <w:szCs w:val="28"/>
              </w:rPr>
              <w:t>-</w:t>
            </w:r>
          </w:p>
          <w:p w14:paraId="5A1482BD" w14:textId="2091C41F" w:rsidR="0084155A" w:rsidRPr="00F74ED5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Golongan Darah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CE298C">
              <w:rPr>
                <w:rFonts w:ascii="Cambria" w:hAnsi="Cambria" w:cstheme="minorHAnsi"/>
                <w:sz w:val="24"/>
                <w:szCs w:val="28"/>
              </w:rPr>
              <w:t>A</w:t>
            </w:r>
          </w:p>
          <w:p w14:paraId="5FE87DBA" w14:textId="4BE571C3" w:rsidR="0084155A" w:rsidRPr="00F74ED5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Nama Orang Tua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Ayah : </w:t>
            </w:r>
            <w:r w:rsidR="00CE298C">
              <w:rPr>
                <w:rFonts w:ascii="Cambria" w:hAnsi="Cambria" w:cstheme="minorHAnsi"/>
                <w:sz w:val="24"/>
                <w:szCs w:val="28"/>
              </w:rPr>
              <w:t>Edyrizal</w:t>
            </w:r>
          </w:p>
          <w:p w14:paraId="752C318B" w14:textId="74A9686A" w:rsidR="0084155A" w:rsidRPr="00F74ED5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Ibu :  </w:t>
            </w:r>
            <w:r w:rsidR="00CE298C">
              <w:rPr>
                <w:rFonts w:ascii="Cambria" w:hAnsi="Cambria" w:cstheme="minorHAnsi"/>
                <w:sz w:val="24"/>
                <w:szCs w:val="28"/>
              </w:rPr>
              <w:t>Susilawani</w:t>
            </w:r>
          </w:p>
          <w:p w14:paraId="6283AFE5" w14:textId="4099C56D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left="2682" w:right="-31" w:hanging="2682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Program Studi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</w:rPr>
              <w:t>Teknik Komputer dan Informatika</w:t>
            </w:r>
          </w:p>
          <w:p w14:paraId="3B758DB1" w14:textId="2CF8DEAF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left="2682" w:right="-31" w:hanging="2682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Kompetensi Keahlian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    RPL (Rekayasa Perangkat Lunak)</w:t>
            </w:r>
          </w:p>
          <w:p w14:paraId="27C9A43B" w14:textId="2217ACA9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Kelas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XII RPL - </w:t>
            </w:r>
            <w:r w:rsidR="00CE298C">
              <w:rPr>
                <w:rFonts w:ascii="Cambria" w:hAnsi="Cambria" w:cstheme="minorHAnsi"/>
                <w:sz w:val="24"/>
                <w:szCs w:val="28"/>
              </w:rPr>
              <w:t>4</w:t>
            </w:r>
          </w:p>
          <w:p w14:paraId="103E249B" w14:textId="5FE8C10D" w:rsidR="00647A4B" w:rsidRPr="00F74ED5" w:rsidRDefault="0084155A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Sekolah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SMK NEGERI 9 MEDAN</w:t>
            </w:r>
          </w:p>
          <w:p w14:paraId="7F42F0E7" w14:textId="4620BE4F" w:rsidR="00F74ED5" w:rsidRPr="00F74ED5" w:rsidRDefault="00F74ED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14:paraId="7131C838" w14:textId="48FDFCCD" w:rsidR="00F74ED5" w:rsidRPr="00F74ED5" w:rsidRDefault="00F74ED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14:paraId="52D82A00" w14:textId="77777777" w:rsidR="00F74ED5" w:rsidRPr="00F74ED5" w:rsidRDefault="00F74ED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14:paraId="75805F92" w14:textId="77777777" w:rsidR="00F74ED5" w:rsidRPr="00F74ED5" w:rsidRDefault="00F74ED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14:paraId="23314CCD" w14:textId="419B1CA9" w:rsidR="00F74ED5" w:rsidRPr="00F74ED5" w:rsidRDefault="00F74ED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4"/>
              </w:rPr>
            </w:pPr>
            <w:r w:rsidRPr="00F74ED5">
              <w:rPr>
                <w:rFonts w:ascii="Cambria" w:hAnsi="Cambria" w:cstheme="minorHAnsi"/>
              </w:rPr>
              <w:tab/>
            </w:r>
            <w:r w:rsidRPr="00F74ED5">
              <w:rPr>
                <w:rFonts w:ascii="Cambria" w:hAnsi="Cambria" w:cstheme="minorHAnsi"/>
              </w:rPr>
              <w:tab/>
            </w:r>
            <w:r w:rsidRPr="00F74ED5">
              <w:rPr>
                <w:rFonts w:ascii="Cambria" w:hAnsi="Cambria" w:cstheme="minorHAnsi"/>
              </w:rPr>
              <w:tab/>
            </w:r>
            <w:r w:rsidRPr="00F74ED5">
              <w:rPr>
                <w:rFonts w:ascii="Cambria" w:hAnsi="Cambria" w:cstheme="minorHAnsi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4"/>
              </w:rPr>
              <w:t>Medan,     Maret 202</w:t>
            </w:r>
            <w:r w:rsidR="00B6425F">
              <w:rPr>
                <w:rFonts w:ascii="Cambria" w:hAnsi="Cambria" w:cstheme="minorHAnsi"/>
                <w:sz w:val="24"/>
                <w:szCs w:val="24"/>
              </w:rPr>
              <w:t>4</w:t>
            </w:r>
          </w:p>
          <w:p w14:paraId="6465719F" w14:textId="7C304DED" w:rsid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  <w:r w:rsidRPr="00F74ED5">
              <w:rPr>
                <w:rFonts w:ascii="Cambria" w:hAnsi="Cambria" w:cstheme="minorHAnsi"/>
                <w:sz w:val="24"/>
                <w:szCs w:val="24"/>
              </w:rPr>
              <w:tab/>
            </w:r>
            <w:r>
              <w:rPr>
                <w:rFonts w:ascii="Cambria" w:hAnsi="Cambria" w:cstheme="minorHAnsi"/>
                <w:sz w:val="24"/>
                <w:szCs w:val="24"/>
              </w:rPr>
              <w:t>Peserta,</w:t>
            </w:r>
          </w:p>
          <w:p w14:paraId="642A7FC5" w14:textId="77777777" w:rsidR="00F74ED5" w:rsidRP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7087F3FE" w14:textId="77777777" w:rsidR="00F74ED5" w:rsidRP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1713F65D" w14:textId="77777777" w:rsidR="00F74ED5" w:rsidRP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4EA788D8" w14:textId="77777777" w:rsidR="00F74ED5" w:rsidRP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1D03A321" w14:textId="77777777" w:rsidR="00F74ED5" w:rsidRP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23824F8B" w14:textId="2C101CAA" w:rsidR="00F74ED5" w:rsidRPr="00F74ED5" w:rsidRDefault="00CE298C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Aura Amanda</w:t>
            </w:r>
          </w:p>
          <w:p w14:paraId="3599DB69" w14:textId="05953AD0" w:rsidR="00F74ED5" w:rsidRP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  <w:r w:rsidRPr="00F74ED5">
              <w:rPr>
                <w:rFonts w:ascii="Cambria" w:hAnsi="Cambria" w:cstheme="minorHAnsi"/>
                <w:sz w:val="24"/>
                <w:szCs w:val="24"/>
              </w:rPr>
              <w:t>Ttd.</w:t>
            </w:r>
          </w:p>
          <w:p w14:paraId="5ECB10CD" w14:textId="2F95DE6A" w:rsidR="00F74ED5" w:rsidRP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/>
              </w:rPr>
            </w:pPr>
          </w:p>
        </w:tc>
      </w:tr>
      <w:tr w:rsidR="00F51250" w14:paraId="728033EC" w14:textId="77777777" w:rsidTr="00E67CEF">
        <w:trPr>
          <w:trHeight w:val="737"/>
          <w:jc w:val="center"/>
        </w:trPr>
        <w:tc>
          <w:tcPr>
            <w:tcW w:w="4079" w:type="dxa"/>
            <w:gridSpan w:val="2"/>
            <w:tcMar>
              <w:left w:w="0" w:type="dxa"/>
              <w:right w:w="0" w:type="dxa"/>
            </w:tcMar>
          </w:tcPr>
          <w:p w14:paraId="3A3D0435" w14:textId="77777777" w:rsidR="00F51250" w:rsidRDefault="00F51250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57" w:type="dxa"/>
            <w:vMerge/>
            <w:tcBorders>
              <w:bottom w:val="nil"/>
            </w:tcBorders>
          </w:tcPr>
          <w:p w14:paraId="51D747DC" w14:textId="77777777" w:rsidR="00F51250" w:rsidRDefault="00F51250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  <w:tcBorders>
              <w:bottom w:val="nil"/>
            </w:tcBorders>
          </w:tcPr>
          <w:p w14:paraId="4AEC9E42" w14:textId="77777777" w:rsidR="00F51250" w:rsidRPr="0022246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14:paraId="0413903D" w14:textId="77777777" w:rsidTr="00E67CEF">
        <w:trPr>
          <w:trHeight w:val="543"/>
          <w:jc w:val="center"/>
        </w:trPr>
        <w:tc>
          <w:tcPr>
            <w:tcW w:w="845" w:type="dxa"/>
            <w:vAlign w:val="center"/>
          </w:tcPr>
          <w:p w14:paraId="3B54DECB" w14:textId="77777777" w:rsidR="00071E84" w:rsidRPr="00222466" w:rsidRDefault="00071E84" w:rsidP="0022246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4B207647" wp14:editId="376653EA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dxa"/>
            <w:vAlign w:val="center"/>
          </w:tcPr>
          <w:p w14:paraId="41F3E78A" w14:textId="77777777" w:rsidR="00071E84" w:rsidRPr="00071E84" w:rsidRDefault="0017532E" w:rsidP="00071E84">
            <w:pPr>
              <w:pStyle w:val="Information"/>
            </w:pPr>
            <w:sdt>
              <w:sdtPr>
                <w:id w:val="1645700282"/>
                <w:placeholder>
                  <w:docPart w:val="B504B1C7BE964893BA73DD79E459838D"/>
                </w:placeholder>
                <w:temporary/>
                <w:showingPlcHdr/>
                <w15:appearance w15:val="hidden"/>
              </w:sdtPr>
              <w:sdtEndPr>
                <w:rPr>
                  <w:rStyle w:val="Strong"/>
                  <w:b/>
                  <w:bCs/>
                  <w:color w:val="FCEA10" w:themeColor="accent4"/>
                </w:rPr>
              </w:sdtEndPr>
              <w:sdtContent>
                <w:r w:rsidR="00071E84" w:rsidRPr="00071E84">
                  <w:t>[Your Address]</w:t>
                </w:r>
              </w:sdtContent>
            </w:sdt>
          </w:p>
          <w:p w14:paraId="45067226" w14:textId="77777777" w:rsidR="00071E84" w:rsidRPr="00071E84" w:rsidRDefault="0017532E" w:rsidP="00071E84">
            <w:pPr>
              <w:pStyle w:val="Information"/>
            </w:pPr>
            <w:sdt>
              <w:sdtPr>
                <w:id w:val="-798381348"/>
                <w:placeholder>
                  <w:docPart w:val="D7161A6B3F5549B6A5A49CFF6B57CA70"/>
                </w:placeholder>
                <w:temporary/>
                <w:showingPlcHdr/>
                <w15:appearance w15:val="hidden"/>
              </w:sdtPr>
              <w:sdtEndPr/>
              <w:sdtContent>
                <w:r w:rsidR="00071E84" w:rsidRPr="00071E84">
                  <w:t>[City, ST ZIP Code]</w:t>
                </w:r>
              </w:sdtContent>
            </w:sdt>
          </w:p>
        </w:tc>
        <w:tc>
          <w:tcPr>
            <w:tcW w:w="457" w:type="dxa"/>
            <w:vMerge/>
          </w:tcPr>
          <w:p w14:paraId="2355ED8E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32871A95" w14:textId="77777777" w:rsidR="00071E84" w:rsidRDefault="00071E84" w:rsidP="005801E5">
            <w:pPr>
              <w:pStyle w:val="Heading1"/>
            </w:pPr>
          </w:p>
        </w:tc>
      </w:tr>
      <w:tr w:rsidR="00647A4B" w14:paraId="24C8E48D" w14:textId="77777777" w:rsidTr="00E67CEF">
        <w:trPr>
          <w:trHeight w:val="183"/>
          <w:jc w:val="center"/>
        </w:trPr>
        <w:tc>
          <w:tcPr>
            <w:tcW w:w="4079" w:type="dxa"/>
            <w:gridSpan w:val="2"/>
            <w:vAlign w:val="center"/>
          </w:tcPr>
          <w:p w14:paraId="7D9119EC" w14:textId="77777777" w:rsidR="00647A4B" w:rsidRDefault="00647A4B" w:rsidP="00071E84">
            <w:pPr>
              <w:pStyle w:val="NoSpacing"/>
            </w:pPr>
          </w:p>
        </w:tc>
        <w:tc>
          <w:tcPr>
            <w:tcW w:w="457" w:type="dxa"/>
            <w:vMerge/>
          </w:tcPr>
          <w:p w14:paraId="429C618E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045750F1" w14:textId="77777777" w:rsidR="00647A4B" w:rsidRDefault="00647A4B" w:rsidP="005801E5">
            <w:pPr>
              <w:pStyle w:val="Heading1"/>
            </w:pPr>
          </w:p>
        </w:tc>
      </w:tr>
      <w:tr w:rsidR="00071E84" w14:paraId="751DB516" w14:textId="77777777" w:rsidTr="00E67CEF">
        <w:trPr>
          <w:trHeight w:val="624"/>
          <w:jc w:val="center"/>
        </w:trPr>
        <w:tc>
          <w:tcPr>
            <w:tcW w:w="845" w:type="dxa"/>
            <w:vAlign w:val="center"/>
          </w:tcPr>
          <w:p w14:paraId="49F4B523" w14:textId="77777777"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6BAE14D7" wp14:editId="10627E56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dxa"/>
            <w:vAlign w:val="center"/>
          </w:tcPr>
          <w:p w14:paraId="4BD5D73B" w14:textId="77777777" w:rsidR="00071E84" w:rsidRPr="00222466" w:rsidRDefault="0017532E" w:rsidP="00222466">
            <w:pPr>
              <w:pStyle w:val="Information"/>
            </w:pPr>
            <w:sdt>
              <w:sdtPr>
                <w:id w:val="1701595270"/>
                <w:placeholder>
                  <w:docPart w:val="5AD630F5C9144F7F83780DFEEFA288B9"/>
                </w:placeholder>
                <w:temporary/>
                <w:showingPlcHdr/>
                <w15:appearance w15:val="hidden"/>
              </w:sdtPr>
              <w:sdtEndPr/>
              <w:sdtContent>
                <w:r w:rsidR="00071E84" w:rsidRPr="00222466">
                  <w:t>[</w:t>
                </w:r>
                <w:r w:rsidR="00071E84">
                  <w:t xml:space="preserve">Your </w:t>
                </w:r>
                <w:r w:rsidR="00071E84" w:rsidRPr="00222466">
                  <w:t>Phone]</w:t>
                </w:r>
              </w:sdtContent>
            </w:sdt>
          </w:p>
        </w:tc>
        <w:tc>
          <w:tcPr>
            <w:tcW w:w="457" w:type="dxa"/>
            <w:vMerge/>
          </w:tcPr>
          <w:p w14:paraId="65AED244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7EC560C0" w14:textId="77777777" w:rsidR="00071E84" w:rsidRDefault="00071E84" w:rsidP="005801E5">
            <w:pPr>
              <w:pStyle w:val="Heading1"/>
            </w:pPr>
          </w:p>
        </w:tc>
      </w:tr>
      <w:tr w:rsidR="00647A4B" w14:paraId="704AA187" w14:textId="77777777" w:rsidTr="00E67CEF">
        <w:trPr>
          <w:trHeight w:val="183"/>
          <w:jc w:val="center"/>
        </w:trPr>
        <w:tc>
          <w:tcPr>
            <w:tcW w:w="4079" w:type="dxa"/>
            <w:gridSpan w:val="2"/>
            <w:vAlign w:val="center"/>
          </w:tcPr>
          <w:p w14:paraId="0FB8F944" w14:textId="77777777" w:rsidR="00647A4B" w:rsidRDefault="00647A4B" w:rsidP="00071E84">
            <w:pPr>
              <w:pStyle w:val="NoSpacing"/>
            </w:pPr>
          </w:p>
        </w:tc>
        <w:tc>
          <w:tcPr>
            <w:tcW w:w="457" w:type="dxa"/>
            <w:vMerge/>
          </w:tcPr>
          <w:p w14:paraId="463F6B50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0A04AC17" w14:textId="77777777" w:rsidR="00647A4B" w:rsidRDefault="00647A4B" w:rsidP="005801E5">
            <w:pPr>
              <w:pStyle w:val="Heading1"/>
            </w:pPr>
          </w:p>
        </w:tc>
      </w:tr>
      <w:tr w:rsidR="00071E84" w14:paraId="085831DF" w14:textId="77777777" w:rsidTr="00E67CEF">
        <w:trPr>
          <w:trHeight w:val="633"/>
          <w:jc w:val="center"/>
        </w:trPr>
        <w:tc>
          <w:tcPr>
            <w:tcW w:w="845" w:type="dxa"/>
            <w:vAlign w:val="center"/>
          </w:tcPr>
          <w:p w14:paraId="7A23BA91" w14:textId="77777777"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2D955108" wp14:editId="545264B1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dxa"/>
            <w:vAlign w:val="center"/>
          </w:tcPr>
          <w:p w14:paraId="47B936B3" w14:textId="77777777" w:rsidR="00071E84" w:rsidRPr="00222466" w:rsidRDefault="0017532E" w:rsidP="00222466">
            <w:pPr>
              <w:pStyle w:val="Information"/>
            </w:pPr>
            <w:sdt>
              <w:sdtPr>
                <w:id w:val="-1997099910"/>
                <w:placeholder>
                  <w:docPart w:val="8FB127D60F784DBD863C1EE90AF731A6"/>
                </w:placeholder>
                <w:temporary/>
                <w:showingPlcHdr/>
                <w15:appearance w15:val="hidden"/>
              </w:sdtPr>
              <w:sdtEndPr/>
              <w:sdtContent>
                <w:r w:rsidR="00071E84" w:rsidRPr="00222466">
                  <w:t>[</w:t>
                </w:r>
                <w:r w:rsidR="00071E84">
                  <w:t xml:space="preserve">Your </w:t>
                </w:r>
                <w:r w:rsidR="00071E84" w:rsidRPr="00222466">
                  <w:t>Email]</w:t>
                </w:r>
              </w:sdtContent>
            </w:sdt>
          </w:p>
        </w:tc>
        <w:tc>
          <w:tcPr>
            <w:tcW w:w="457" w:type="dxa"/>
            <w:vMerge/>
          </w:tcPr>
          <w:p w14:paraId="27744BC4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338B76C5" w14:textId="77777777" w:rsidR="00071E84" w:rsidRDefault="00071E84" w:rsidP="005801E5">
            <w:pPr>
              <w:pStyle w:val="Heading1"/>
            </w:pPr>
          </w:p>
        </w:tc>
      </w:tr>
      <w:tr w:rsidR="00647A4B" w14:paraId="1551B9C8" w14:textId="77777777" w:rsidTr="00E67CEF">
        <w:trPr>
          <w:trHeight w:val="57"/>
          <w:jc w:val="center"/>
        </w:trPr>
        <w:tc>
          <w:tcPr>
            <w:tcW w:w="4079" w:type="dxa"/>
            <w:gridSpan w:val="2"/>
            <w:vAlign w:val="center"/>
          </w:tcPr>
          <w:p w14:paraId="3A7DE45F" w14:textId="77777777" w:rsidR="00647A4B" w:rsidRDefault="00647A4B" w:rsidP="00071E84">
            <w:pPr>
              <w:pStyle w:val="NoSpacing"/>
            </w:pPr>
          </w:p>
        </w:tc>
        <w:tc>
          <w:tcPr>
            <w:tcW w:w="457" w:type="dxa"/>
            <w:vMerge/>
          </w:tcPr>
          <w:p w14:paraId="0AAED85F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70AF6F67" w14:textId="77777777" w:rsidR="00647A4B" w:rsidRDefault="00647A4B" w:rsidP="005801E5">
            <w:pPr>
              <w:pStyle w:val="Heading1"/>
            </w:pPr>
          </w:p>
        </w:tc>
      </w:tr>
      <w:tr w:rsidR="00071E84" w14:paraId="738CC67B" w14:textId="77777777" w:rsidTr="00E67CEF">
        <w:trPr>
          <w:trHeight w:val="633"/>
          <w:jc w:val="center"/>
        </w:trPr>
        <w:tc>
          <w:tcPr>
            <w:tcW w:w="845" w:type="dxa"/>
            <w:vAlign w:val="center"/>
          </w:tcPr>
          <w:p w14:paraId="7B50EEC4" w14:textId="77777777"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77EDAA65" wp14:editId="73AEEB8F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994223924"/>
            <w:placeholder>
              <w:docPart w:val="C099C47609B94FB0B31E3020EEDC5CAA"/>
            </w:placeholder>
            <w:temporary/>
            <w:showingPlcHdr/>
            <w15:appearance w15:val="hidden"/>
          </w:sdtPr>
          <w:sdtEndPr/>
          <w:sdtContent>
            <w:tc>
              <w:tcPr>
                <w:tcW w:w="3234" w:type="dxa"/>
                <w:vAlign w:val="center"/>
              </w:tcPr>
              <w:p w14:paraId="6AE4CF7C" w14:textId="77777777" w:rsidR="00071E84" w:rsidRPr="00222466" w:rsidRDefault="00071E84" w:rsidP="00222466">
                <w:pPr>
                  <w:pStyle w:val="Information"/>
                </w:pPr>
                <w:r w:rsidRPr="00222466">
                  <w:rPr>
                    <w:rStyle w:val="PlaceholderText"/>
                    <w:color w:val="FFFFFF" w:themeColor="background1"/>
                  </w:rPr>
                  <w:t>Your Website</w:t>
                </w:r>
              </w:p>
            </w:tc>
          </w:sdtContent>
        </w:sdt>
        <w:tc>
          <w:tcPr>
            <w:tcW w:w="457" w:type="dxa"/>
            <w:vMerge/>
          </w:tcPr>
          <w:p w14:paraId="66F8B2AB" w14:textId="77777777" w:rsidR="00071E84" w:rsidRDefault="00071E84" w:rsidP="00AA563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6DEB363D" w14:textId="77777777" w:rsidR="00071E84" w:rsidRDefault="00071E84" w:rsidP="005801E5">
            <w:pPr>
              <w:pStyle w:val="Heading1"/>
            </w:pPr>
          </w:p>
        </w:tc>
      </w:tr>
      <w:tr w:rsidR="00647A4B" w14:paraId="7A6B082C" w14:textId="77777777" w:rsidTr="00E67CEF">
        <w:trPr>
          <w:trHeight w:val="2448"/>
          <w:jc w:val="center"/>
        </w:trPr>
        <w:tc>
          <w:tcPr>
            <w:tcW w:w="4079" w:type="dxa"/>
            <w:gridSpan w:val="2"/>
          </w:tcPr>
          <w:p w14:paraId="7AA7547E" w14:textId="3C12D612" w:rsidR="00647A4B" w:rsidRDefault="00E67CEF" w:rsidP="007443A0">
            <w:pPr>
              <w:pStyle w:val="Heading3"/>
            </w:pPr>
            <w:r>
              <w:t>about me :</w:t>
            </w:r>
          </w:p>
          <w:sdt>
            <w:sdtPr>
              <w:id w:val="900641658"/>
              <w:placeholder>
                <w:docPart w:val="3CC6088EFC994554A42BCCE28EBFF15C"/>
              </w:placeholder>
              <w:temporary/>
              <w:showingPlcHdr/>
              <w15:appearance w15:val="hidden"/>
            </w:sdtPr>
            <w:sdtEndPr/>
            <w:sdtContent>
              <w:p w14:paraId="006150B3" w14:textId="77777777" w:rsidR="007443A0" w:rsidRPr="007443A0" w:rsidRDefault="007443A0" w:rsidP="007443A0">
                <w:pPr>
                  <w:pStyle w:val="Information"/>
                </w:pPr>
                <w:r w:rsidRPr="007443A0">
                  <w:rPr>
                    <w:rStyle w:val="PlaceholderText"/>
                    <w:color w:val="FFFFFF" w:themeColor="background1"/>
                  </w:rPr>
                  <w:t>Replace this sentence with your job objective. To replace any tip text with your own, just select a line of text and start typing. For best results when selecting text to copy or replace, don’t include space to the right of the characters in your selection.</w:t>
                </w:r>
              </w:p>
            </w:sdtContent>
          </w:sdt>
        </w:tc>
        <w:tc>
          <w:tcPr>
            <w:tcW w:w="457" w:type="dxa"/>
          </w:tcPr>
          <w:p w14:paraId="30619E4C" w14:textId="77777777" w:rsidR="00647A4B" w:rsidRDefault="00647A4B" w:rsidP="00222466"/>
        </w:tc>
        <w:tc>
          <w:tcPr>
            <w:tcW w:w="6432" w:type="dxa"/>
            <w:vMerge/>
          </w:tcPr>
          <w:p w14:paraId="2C029717" w14:textId="77777777" w:rsidR="00647A4B" w:rsidRDefault="00647A4B" w:rsidP="00222466"/>
        </w:tc>
      </w:tr>
    </w:tbl>
    <w:p w14:paraId="77257060" w14:textId="77777777" w:rsidR="007F5B63" w:rsidRPr="00CE1E3D" w:rsidRDefault="007F5B63" w:rsidP="00CE1E3D">
      <w:pPr>
        <w:pStyle w:val="BodyText"/>
      </w:pPr>
    </w:p>
    <w:sectPr w:rsidR="007F5B63" w:rsidRPr="00CE1E3D" w:rsidSect="00475BA4"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2FCA0" w14:textId="77777777" w:rsidR="00475BA4" w:rsidRDefault="00475BA4" w:rsidP="00590471">
      <w:r>
        <w:separator/>
      </w:r>
    </w:p>
  </w:endnote>
  <w:endnote w:type="continuationSeparator" w:id="0">
    <w:p w14:paraId="0BAD510D" w14:textId="77777777" w:rsidR="00475BA4" w:rsidRDefault="00475BA4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2C34D" w14:textId="77777777" w:rsidR="00475BA4" w:rsidRDefault="00475BA4" w:rsidP="00590471">
      <w:r>
        <w:separator/>
      </w:r>
    </w:p>
  </w:footnote>
  <w:footnote w:type="continuationSeparator" w:id="0">
    <w:p w14:paraId="4D6E8174" w14:textId="77777777" w:rsidR="00475BA4" w:rsidRDefault="00475BA4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isplayBackgroundShape/>
  <w:embedSystemFonts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5A"/>
    <w:rsid w:val="00060042"/>
    <w:rsid w:val="00071E84"/>
    <w:rsid w:val="000B37CD"/>
    <w:rsid w:val="000F7D04"/>
    <w:rsid w:val="00142F43"/>
    <w:rsid w:val="00150ABD"/>
    <w:rsid w:val="00165697"/>
    <w:rsid w:val="00183D2F"/>
    <w:rsid w:val="001F5586"/>
    <w:rsid w:val="00222466"/>
    <w:rsid w:val="002D54EA"/>
    <w:rsid w:val="002E5E62"/>
    <w:rsid w:val="00312768"/>
    <w:rsid w:val="003911FB"/>
    <w:rsid w:val="00472C27"/>
    <w:rsid w:val="00475BA4"/>
    <w:rsid w:val="0047764F"/>
    <w:rsid w:val="004779CF"/>
    <w:rsid w:val="004B4268"/>
    <w:rsid w:val="00507E82"/>
    <w:rsid w:val="00555003"/>
    <w:rsid w:val="005801E5"/>
    <w:rsid w:val="00587DBA"/>
    <w:rsid w:val="00590471"/>
    <w:rsid w:val="005D01FA"/>
    <w:rsid w:val="00647A4B"/>
    <w:rsid w:val="00716927"/>
    <w:rsid w:val="00735D93"/>
    <w:rsid w:val="007443A0"/>
    <w:rsid w:val="007703AC"/>
    <w:rsid w:val="007F54A0"/>
    <w:rsid w:val="007F5B63"/>
    <w:rsid w:val="0084155A"/>
    <w:rsid w:val="00846CB9"/>
    <w:rsid w:val="008472E9"/>
    <w:rsid w:val="008C2CFC"/>
    <w:rsid w:val="008F6E2E"/>
    <w:rsid w:val="00957690"/>
    <w:rsid w:val="009C2E65"/>
    <w:rsid w:val="00A35586"/>
    <w:rsid w:val="00AD5898"/>
    <w:rsid w:val="00B11C11"/>
    <w:rsid w:val="00B6425F"/>
    <w:rsid w:val="00B6466C"/>
    <w:rsid w:val="00BF4D49"/>
    <w:rsid w:val="00BF79C4"/>
    <w:rsid w:val="00C4452C"/>
    <w:rsid w:val="00C5166B"/>
    <w:rsid w:val="00CE1E3D"/>
    <w:rsid w:val="00CE298C"/>
    <w:rsid w:val="00CE3377"/>
    <w:rsid w:val="00D6557B"/>
    <w:rsid w:val="00DF2F8A"/>
    <w:rsid w:val="00E67CEF"/>
    <w:rsid w:val="00E90A60"/>
    <w:rsid w:val="00EB7708"/>
    <w:rsid w:val="00EE7E09"/>
    <w:rsid w:val="00EF6606"/>
    <w:rsid w:val="00F0223C"/>
    <w:rsid w:val="00F51250"/>
    <w:rsid w:val="00F74ED5"/>
    <w:rsid w:val="00FA37E0"/>
    <w:rsid w:val="00FA6AE1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8E002B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5.svg"/><Relationship Id="rId10" Type="http://schemas.openxmlformats.org/officeDocument/2006/relationships/image" Target="media/image1.jpeg"/><Relationship Id="rId19" Type="http://schemas.openxmlformats.org/officeDocument/2006/relationships/image" Target="media/image9.sv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Organic%20shap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04B1C7BE964893BA73DD79E4598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6AD76-F672-436C-8269-2D60BDE711C9}"/>
      </w:docPartPr>
      <w:docPartBody>
        <w:p w:rsidR="00F97B8D" w:rsidRDefault="00537A19">
          <w:pPr>
            <w:pStyle w:val="B504B1C7BE964893BA73DD79E459838D"/>
          </w:pPr>
          <w:r w:rsidRPr="00071E84">
            <w:t>[Your Address]</w:t>
          </w:r>
        </w:p>
      </w:docPartBody>
    </w:docPart>
    <w:docPart>
      <w:docPartPr>
        <w:name w:val="D7161A6B3F5549B6A5A49CFF6B57C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8DBC9-E489-460B-B17C-C9E8BD9F4553}"/>
      </w:docPartPr>
      <w:docPartBody>
        <w:p w:rsidR="00F97B8D" w:rsidRDefault="00537A19">
          <w:pPr>
            <w:pStyle w:val="D7161A6B3F5549B6A5A49CFF6B57CA70"/>
          </w:pPr>
          <w:r w:rsidRPr="00071E84">
            <w:t>[City, ST ZIP Code]</w:t>
          </w:r>
        </w:p>
      </w:docPartBody>
    </w:docPart>
    <w:docPart>
      <w:docPartPr>
        <w:name w:val="5AD630F5C9144F7F83780DFEEFA28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64AC2-4DA4-4C13-B328-D77BE795D0D6}"/>
      </w:docPartPr>
      <w:docPartBody>
        <w:p w:rsidR="00F97B8D" w:rsidRDefault="00537A19">
          <w:pPr>
            <w:pStyle w:val="5AD630F5C9144F7F83780DFEEFA288B9"/>
          </w:pPr>
          <w:r w:rsidRPr="00222466">
            <w:t>[</w:t>
          </w:r>
          <w:r>
            <w:t xml:space="preserve">Your </w:t>
          </w:r>
          <w:r w:rsidRPr="00222466">
            <w:t>Phone]</w:t>
          </w:r>
        </w:p>
      </w:docPartBody>
    </w:docPart>
    <w:docPart>
      <w:docPartPr>
        <w:name w:val="8FB127D60F784DBD863C1EE90AF73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25AE0-8322-4A93-88B3-210E3A63E4F8}"/>
      </w:docPartPr>
      <w:docPartBody>
        <w:p w:rsidR="00F97B8D" w:rsidRDefault="00537A19">
          <w:pPr>
            <w:pStyle w:val="8FB127D60F784DBD863C1EE90AF731A6"/>
          </w:pPr>
          <w:r w:rsidRPr="00222466">
            <w:t>[</w:t>
          </w:r>
          <w:r>
            <w:t xml:space="preserve">Your </w:t>
          </w:r>
          <w:r w:rsidRPr="00222466">
            <w:t>Email]</w:t>
          </w:r>
        </w:p>
      </w:docPartBody>
    </w:docPart>
    <w:docPart>
      <w:docPartPr>
        <w:name w:val="C099C47609B94FB0B31E3020EEDC5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AEBD7-853C-46F7-9218-ACB264787C33}"/>
      </w:docPartPr>
      <w:docPartBody>
        <w:p w:rsidR="00F97B8D" w:rsidRDefault="00537A19">
          <w:pPr>
            <w:pStyle w:val="C099C47609B94FB0B31E3020EEDC5CAA"/>
          </w:pPr>
          <w:r w:rsidRPr="00222466">
            <w:rPr>
              <w:rStyle w:val="PlaceholderText"/>
            </w:rPr>
            <w:t>Your Website</w:t>
          </w:r>
        </w:p>
      </w:docPartBody>
    </w:docPart>
    <w:docPart>
      <w:docPartPr>
        <w:name w:val="3CC6088EFC994554A42BCCE28EBFF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07612-71D3-4389-9477-39E51BDC21C4}"/>
      </w:docPartPr>
      <w:docPartBody>
        <w:p w:rsidR="00F97B8D" w:rsidRDefault="00537A19">
          <w:pPr>
            <w:pStyle w:val="3CC6088EFC994554A42BCCE28EBFF15C"/>
          </w:pPr>
          <w:r w:rsidRPr="007443A0">
            <w:rPr>
              <w:rStyle w:val="PlaceholderText"/>
            </w:rPr>
            <w:t xml:space="preserve">Replace this sentence with your job objective. To replace any tip text with your own, just select a line of text and start typing. For best results when selecting text to copy or </w:t>
          </w:r>
          <w:r w:rsidRPr="007443A0">
            <w:rPr>
              <w:rStyle w:val="PlaceholderText"/>
            </w:rPr>
            <w:t>replace, don’t include space to the right of the characters in your selection.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F1"/>
    <w:rsid w:val="0025663F"/>
    <w:rsid w:val="00537A19"/>
    <w:rsid w:val="00F00AF1"/>
    <w:rsid w:val="00F9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insoku w:val="0"/>
      <w:overflowPunct w:val="0"/>
      <w:spacing w:after="0" w:line="240" w:lineRule="auto"/>
      <w:outlineLvl w:val="1"/>
    </w:pPr>
    <w:rPr>
      <w:rFonts w:asciiTheme="majorHAnsi" w:eastAsia="Times New Roman" w:hAnsiTheme="majorHAnsi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="Times New Roman" w:hAnsiTheme="majorHAnsi" w:cs="Times New Roman"/>
      <w:b/>
      <w:bCs/>
      <w:szCs w:val="20"/>
    </w:rPr>
  </w:style>
  <w:style w:type="paragraph" w:customStyle="1" w:styleId="B504B1C7BE964893BA73DD79E459838D">
    <w:name w:val="B504B1C7BE964893BA73DD79E459838D"/>
  </w:style>
  <w:style w:type="paragraph" w:customStyle="1" w:styleId="D7161A6B3F5549B6A5A49CFF6B57CA70">
    <w:name w:val="D7161A6B3F5549B6A5A49CFF6B57CA70"/>
  </w:style>
  <w:style w:type="paragraph" w:customStyle="1" w:styleId="5AD630F5C9144F7F83780DFEEFA288B9">
    <w:name w:val="5AD630F5C9144F7F83780DFEEFA288B9"/>
  </w:style>
  <w:style w:type="paragraph" w:customStyle="1" w:styleId="8FB127D60F784DBD863C1EE90AF731A6">
    <w:name w:val="8FB127D60F784DBD863C1EE90AF731A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099C47609B94FB0B31E3020EEDC5CAA">
    <w:name w:val="C099C47609B94FB0B31E3020EEDC5CAA"/>
  </w:style>
  <w:style w:type="paragraph" w:customStyle="1" w:styleId="3CC6088EFC994554A42BCCE28EBFF15C">
    <w:name w:val="3CC6088EFC994554A42BCCE28EBFF1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</Template>
  <TotalTime>0</TotalTime>
  <Pages>1</Pages>
  <Words>160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2023-02-09T19:02:00Z</dcterms:created>
  <dcterms:modified xsi:type="dcterms:W3CDTF">2024-03-16T06:21:00Z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